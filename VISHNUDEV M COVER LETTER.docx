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6E7B" w14:textId="4ACF8A7E" w:rsidR="00535F87" w:rsidRDefault="00D31AE8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8141D93" wp14:editId="41BBD88B">
                <wp:simplePos x="0" y="0"/>
                <wp:positionH relativeFrom="column">
                  <wp:posOffset>-976630</wp:posOffset>
                </wp:positionH>
                <wp:positionV relativeFrom="paragraph">
                  <wp:posOffset>-540385</wp:posOffset>
                </wp:positionV>
                <wp:extent cx="7912735" cy="4269105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735" cy="4269105"/>
                          <a:chOff x="0" y="0"/>
                          <a:chExt cx="7911973" cy="4267907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"/>
                            <a:ext cx="4315933" cy="20724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2072640"/>
                            <a:ext cx="3589925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33" y="2650490"/>
                            <a:ext cx="3589860" cy="1617417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24CC0" id="Group 5" o:spid="_x0000_s1026" alt="&quot;&quot;" style="position:absolute;margin-left:-76.9pt;margin-top:-42.55pt;width:623.05pt;height:336.15pt;z-index:-251657216;mso-width-relative:margin;mso-height-relative:margin" coordsize="79119,4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">
                <v:rect id="Rectangle 107" o:spid="_x0000_s1027" alt="&quot;&quot;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alt="&quot;&quot;" style="position:absolute;width:43159;height:20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alt="&quot;&quot;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alt="&quot;&quot;" style="position:absolute;left:43159;top:20726;width:35899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alt="&quot;&quot;" style="position:absolute;left:43159;top:26504;width:35898;height:16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5388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5306"/>
        <w:gridCol w:w="351"/>
        <w:gridCol w:w="137"/>
        <w:gridCol w:w="4646"/>
      </w:tblGrid>
      <w:tr w:rsidR="00AA64F9" w:rsidRPr="00162614" w14:paraId="38C4C705" w14:textId="77777777" w:rsidTr="00D31AE8">
        <w:trPr>
          <w:trHeight w:val="559"/>
        </w:trPr>
        <w:tc>
          <w:tcPr>
            <w:tcW w:w="5306" w:type="dxa"/>
            <w:vMerge w:val="restart"/>
          </w:tcPr>
          <w:p w14:paraId="673926F9" w14:textId="1D3CFA83" w:rsidR="00883504" w:rsidRPr="00162614" w:rsidRDefault="00AA64F9" w:rsidP="00AA64F9">
            <w:pPr>
              <w:pStyle w:val="Subtitle"/>
              <w:ind w:right="-2736"/>
              <w:jc w:val="both"/>
            </w:pPr>
            <w:r>
              <w:t>VISHNUDEV M</w:t>
            </w:r>
          </w:p>
        </w:tc>
        <w:tc>
          <w:tcPr>
            <w:tcW w:w="351" w:type="dxa"/>
          </w:tcPr>
          <w:p w14:paraId="16991C7D" w14:textId="77777777" w:rsidR="00883504" w:rsidRPr="00162614" w:rsidRDefault="00883504" w:rsidP="003E7E2F"/>
        </w:tc>
        <w:tc>
          <w:tcPr>
            <w:tcW w:w="137" w:type="dxa"/>
          </w:tcPr>
          <w:p w14:paraId="0AE6AED2" w14:textId="77777777" w:rsidR="00883504" w:rsidRPr="00162614" w:rsidRDefault="00883504" w:rsidP="003E7E2F"/>
        </w:tc>
        <w:tc>
          <w:tcPr>
            <w:tcW w:w="4646" w:type="dxa"/>
            <w:tcBorders>
              <w:bottom w:val="single" w:sz="4" w:space="0" w:color="3A8C95" w:themeColor="accent5" w:themeShade="80"/>
            </w:tcBorders>
          </w:tcPr>
          <w:p w14:paraId="4ECD65BC" w14:textId="1ED5F7B0" w:rsidR="00883504" w:rsidRPr="007730E5" w:rsidRDefault="00AA64F9" w:rsidP="003E7E2F">
            <w:pPr>
              <w:pStyle w:val="Heading3"/>
              <w:outlineLvl w:val="2"/>
            </w:pPr>
            <w:r>
              <w:t>Associate Consultant</w:t>
            </w:r>
          </w:p>
        </w:tc>
      </w:tr>
      <w:tr w:rsidR="00AA64F9" w:rsidRPr="00162614" w14:paraId="21B70677" w14:textId="77777777" w:rsidTr="00D31AE8">
        <w:trPr>
          <w:trHeight w:val="558"/>
        </w:trPr>
        <w:tc>
          <w:tcPr>
            <w:tcW w:w="5306" w:type="dxa"/>
            <w:vMerge/>
          </w:tcPr>
          <w:p w14:paraId="7013EFF8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47E9DF2D" w14:textId="77777777" w:rsidR="00883504" w:rsidRPr="00162614" w:rsidRDefault="00883504" w:rsidP="003E7E2F"/>
        </w:tc>
        <w:tc>
          <w:tcPr>
            <w:tcW w:w="137" w:type="dxa"/>
          </w:tcPr>
          <w:p w14:paraId="72239258" w14:textId="77777777" w:rsidR="00883504" w:rsidRPr="00162614" w:rsidRDefault="00883504" w:rsidP="003E7E2F"/>
        </w:tc>
        <w:tc>
          <w:tcPr>
            <w:tcW w:w="4646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9B2215E" w14:textId="2703CE03" w:rsidR="00883504" w:rsidRPr="00162614" w:rsidRDefault="00AA64F9" w:rsidP="003E7E2F">
            <w:pPr>
              <w:pStyle w:val="Heading4"/>
              <w:outlineLvl w:val="3"/>
            </w:pPr>
            <w:r>
              <w:t>Merchandiser</w:t>
            </w:r>
          </w:p>
        </w:tc>
      </w:tr>
      <w:tr w:rsidR="00AA64F9" w:rsidRPr="00162614" w14:paraId="6286037E" w14:textId="77777777" w:rsidTr="00D31AE8">
        <w:trPr>
          <w:trHeight w:val="1003"/>
        </w:trPr>
        <w:tc>
          <w:tcPr>
            <w:tcW w:w="5306" w:type="dxa"/>
            <w:vMerge/>
          </w:tcPr>
          <w:p w14:paraId="057FCB9D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12B30B59" w14:textId="77777777" w:rsidR="00883504" w:rsidRDefault="00883504" w:rsidP="003E7E2F"/>
        </w:tc>
        <w:tc>
          <w:tcPr>
            <w:tcW w:w="137" w:type="dxa"/>
          </w:tcPr>
          <w:p w14:paraId="79C7097B" w14:textId="77777777" w:rsidR="00883504" w:rsidRDefault="00883504" w:rsidP="003E7E2F"/>
        </w:tc>
        <w:tc>
          <w:tcPr>
            <w:tcW w:w="4646" w:type="dxa"/>
            <w:tcBorders>
              <w:top w:val="single" w:sz="4" w:space="0" w:color="3A8C95" w:themeColor="accent5" w:themeShade="80"/>
            </w:tcBorders>
          </w:tcPr>
          <w:p w14:paraId="63C39DB5" w14:textId="046C5E91" w:rsidR="00883504" w:rsidRPr="008D4A99" w:rsidRDefault="00AA64F9" w:rsidP="003E7E2F">
            <w:pPr>
              <w:pStyle w:val="Heading5"/>
              <w:outlineLvl w:val="4"/>
            </w:pPr>
            <w:r>
              <w:t>MBA graduate in HR &amp; Marketing</w:t>
            </w:r>
          </w:p>
        </w:tc>
      </w:tr>
      <w:tr w:rsidR="00AA64F9" w:rsidRPr="00162614" w14:paraId="3D6F1E9A" w14:textId="77777777" w:rsidTr="00D31AE8">
        <w:trPr>
          <w:trHeight w:val="850"/>
        </w:trPr>
        <w:tc>
          <w:tcPr>
            <w:tcW w:w="5306" w:type="dxa"/>
            <w:vAlign w:val="center"/>
          </w:tcPr>
          <w:p w14:paraId="4A40D157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51" w:type="dxa"/>
          </w:tcPr>
          <w:p w14:paraId="33ABC4E8" w14:textId="77777777" w:rsidR="00883504" w:rsidRDefault="00883504" w:rsidP="003E7E2F"/>
        </w:tc>
        <w:tc>
          <w:tcPr>
            <w:tcW w:w="137" w:type="dxa"/>
          </w:tcPr>
          <w:p w14:paraId="5FADCB00" w14:textId="77777777" w:rsidR="00883504" w:rsidRDefault="00883504" w:rsidP="003E7E2F"/>
        </w:tc>
        <w:tc>
          <w:tcPr>
            <w:tcW w:w="4646" w:type="dxa"/>
            <w:vAlign w:val="center"/>
          </w:tcPr>
          <w:p w14:paraId="2951AD39" w14:textId="77777777" w:rsidR="00883504" w:rsidRPr="00C45D7E" w:rsidRDefault="009718AB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F25803AC3C844C50BC09A60345E43746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AA64F9" w:rsidRPr="00162614" w14:paraId="2CD9DD2C" w14:textId="77777777" w:rsidTr="00D31AE8">
        <w:trPr>
          <w:trHeight w:val="639"/>
        </w:trPr>
        <w:tc>
          <w:tcPr>
            <w:tcW w:w="5306" w:type="dxa"/>
            <w:vMerge w:val="restart"/>
            <w:vAlign w:val="center"/>
          </w:tcPr>
          <w:p w14:paraId="727766F3" w14:textId="1F7FD1AA" w:rsidR="00323530" w:rsidRDefault="00C30ACC" w:rsidP="003E7E2F">
            <w:pPr>
              <w:pStyle w:val="Address"/>
            </w:pPr>
            <w:r>
              <w:t>March 1</w:t>
            </w:r>
            <w:r w:rsidRPr="00C30ACC">
              <w:rPr>
                <w:vertAlign w:val="superscript"/>
              </w:rPr>
              <w:t>st</w:t>
            </w:r>
            <w:r>
              <w:t>, 2023</w:t>
            </w:r>
          </w:p>
          <w:p w14:paraId="036747D2" w14:textId="77777777" w:rsidR="00C30ACC" w:rsidRDefault="00C30ACC" w:rsidP="003E7E2F">
            <w:pPr>
              <w:pStyle w:val="Address"/>
            </w:pPr>
          </w:p>
          <w:p w14:paraId="69B56B97" w14:textId="74C34CD4" w:rsidR="00323530" w:rsidRDefault="00AA64F9" w:rsidP="003E7E2F">
            <w:pPr>
              <w:pStyle w:val="Address"/>
            </w:pPr>
            <w:proofErr w:type="spellStart"/>
            <w:r>
              <w:t>Multibhashi</w:t>
            </w:r>
            <w:proofErr w:type="spellEnd"/>
          </w:p>
          <w:p w14:paraId="6FED6EAC" w14:textId="413B55B8" w:rsidR="00323530" w:rsidRDefault="00C30ACC" w:rsidP="003E7E2F">
            <w:pPr>
              <w:pStyle w:val="Address"/>
            </w:pPr>
            <w:r>
              <w:t>SAKET CALLIPOLIS, 301/302,</w:t>
            </w:r>
          </w:p>
          <w:p w14:paraId="36975868" w14:textId="54667478" w:rsidR="00323530" w:rsidRDefault="00C30ACC" w:rsidP="003E7E2F">
            <w:pPr>
              <w:pStyle w:val="Address"/>
            </w:pPr>
            <w:r>
              <w:t>3</w:t>
            </w:r>
            <w:r w:rsidRPr="00C30ACC">
              <w:rPr>
                <w:vertAlign w:val="superscript"/>
              </w:rPr>
              <w:t>rd</w:t>
            </w:r>
            <w:r>
              <w:t xml:space="preserve">, Sarjapur – Marathahalli Rd, </w:t>
            </w:r>
          </w:p>
          <w:p w14:paraId="5CE8A15D" w14:textId="77777777" w:rsidR="00C30ACC" w:rsidRDefault="00C30ACC" w:rsidP="003E7E2F">
            <w:pPr>
              <w:pStyle w:val="Address"/>
            </w:pPr>
            <w:proofErr w:type="spellStart"/>
            <w:r>
              <w:t>Doddakannelli</w:t>
            </w:r>
            <w:proofErr w:type="spellEnd"/>
            <w:r>
              <w:t xml:space="preserve">, Bengaluru, </w:t>
            </w:r>
          </w:p>
          <w:p w14:paraId="02BBAF21" w14:textId="5AF2BF17" w:rsidR="00C30ACC" w:rsidRPr="000F3FE2" w:rsidRDefault="00C30ACC" w:rsidP="003E7E2F">
            <w:pPr>
              <w:pStyle w:val="Address"/>
            </w:pPr>
            <w:r>
              <w:t>Karnataka 560035</w:t>
            </w:r>
          </w:p>
        </w:tc>
        <w:tc>
          <w:tcPr>
            <w:tcW w:w="351" w:type="dxa"/>
            <w:vMerge w:val="restart"/>
          </w:tcPr>
          <w:p w14:paraId="753A352A" w14:textId="4FDF7670" w:rsidR="00323530" w:rsidRDefault="00323530" w:rsidP="003E7E2F"/>
        </w:tc>
        <w:tc>
          <w:tcPr>
            <w:tcW w:w="137" w:type="dxa"/>
            <w:vMerge w:val="restart"/>
            <w:vAlign w:val="center"/>
          </w:tcPr>
          <w:p w14:paraId="55168498" w14:textId="6387DC05" w:rsidR="00323530" w:rsidRDefault="00323530" w:rsidP="003E7E2F"/>
        </w:tc>
        <w:tc>
          <w:tcPr>
            <w:tcW w:w="4646" w:type="dxa"/>
            <w:vAlign w:val="center"/>
          </w:tcPr>
          <w:p w14:paraId="5BE9A132" w14:textId="462BE68F" w:rsidR="00323530" w:rsidRPr="008D4A99" w:rsidRDefault="00AA64F9" w:rsidP="00C30ACC">
            <w:pPr>
              <w:pStyle w:val="Contact1"/>
              <w:spacing w:before="100" w:beforeAutospacing="1" w:after="100" w:afterAutospacing="1"/>
            </w:pPr>
            <w:r w:rsidRPr="000650A3">
              <w:pict w14:anchorId="507E4807">
                <v:shape id="_x0000_i1324" type="#_x0000_t75" alt="Phone icon" style="width:14.1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">
                  <v:imagedata r:id="rId10" o:title=""/>
                </v:shape>
              </w:pict>
            </w:r>
            <w:r w:rsidR="00323530">
              <w:t xml:space="preserve"> </w:t>
            </w:r>
            <w:r>
              <w:t>+91 9605605753</w:t>
            </w:r>
          </w:p>
        </w:tc>
      </w:tr>
      <w:tr w:rsidR="00AA64F9" w:rsidRPr="00AA64F9" w14:paraId="36AB5FBC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3D06AAF0" w14:textId="77777777" w:rsidR="00323530" w:rsidRPr="000F3FE2" w:rsidRDefault="00323530" w:rsidP="003E7E2F"/>
        </w:tc>
        <w:tc>
          <w:tcPr>
            <w:tcW w:w="351" w:type="dxa"/>
            <w:vMerge/>
          </w:tcPr>
          <w:p w14:paraId="43D89DBE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682852B8" w14:textId="77777777" w:rsidR="00323530" w:rsidRDefault="00323530" w:rsidP="003E7E2F"/>
        </w:tc>
        <w:tc>
          <w:tcPr>
            <w:tcW w:w="4646" w:type="dxa"/>
            <w:vAlign w:val="center"/>
          </w:tcPr>
          <w:p w14:paraId="6DFA4EBB" w14:textId="6CDBF7F9" w:rsidR="00323530" w:rsidRPr="00AA64F9" w:rsidRDefault="00AA64F9" w:rsidP="00C30ACC">
            <w:pPr>
              <w:pStyle w:val="Contact1"/>
              <w:spacing w:before="100" w:beforeAutospacing="1" w:after="100" w:afterAutospacing="1"/>
              <w:ind w:right="-1296"/>
              <w:rPr>
                <w:sz w:val="24"/>
                <w:szCs w:val="24"/>
              </w:rPr>
            </w:pPr>
            <w:r w:rsidRPr="00AA64F9">
              <w:rPr>
                <w:noProof/>
                <w:sz w:val="24"/>
                <w:szCs w:val="24"/>
                <w:lang w:eastAsia="en-AU"/>
              </w:rPr>
              <w:drawing>
                <wp:inline distT="0" distB="0" distL="0" distR="0" wp14:anchorId="7B55F0EA" wp14:editId="2B082DA8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hyperlink r:id="rId13" w:history="1">
              <w:r w:rsidRPr="00CF4922">
                <w:rPr>
                  <w:rStyle w:val="Hyperlink"/>
                  <w:sz w:val="24"/>
                  <w:szCs w:val="24"/>
                </w:rPr>
                <w:t>vishnudev.manikhoth@gmail.com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  <w:tr w:rsidR="00AA64F9" w:rsidRPr="00162614" w14:paraId="6E415848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67847640" w14:textId="77777777" w:rsidR="00323530" w:rsidRPr="000F3FE2" w:rsidRDefault="00323530" w:rsidP="003E7E2F"/>
        </w:tc>
        <w:tc>
          <w:tcPr>
            <w:tcW w:w="351" w:type="dxa"/>
            <w:vMerge/>
          </w:tcPr>
          <w:p w14:paraId="5FB975FA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68EFD3E8" w14:textId="77777777" w:rsidR="00323530" w:rsidRDefault="00323530" w:rsidP="003E7E2F"/>
        </w:tc>
        <w:tc>
          <w:tcPr>
            <w:tcW w:w="4646" w:type="dxa"/>
            <w:vAlign w:val="center"/>
          </w:tcPr>
          <w:p w14:paraId="53A14E30" w14:textId="3ED0066A" w:rsidR="00323530" w:rsidRPr="00AA64F9" w:rsidRDefault="00AA64F9" w:rsidP="00C30ACC">
            <w:pPr>
              <w:pStyle w:val="Contact2"/>
              <w:spacing w:before="100" w:beforeAutospacing="1" w:after="100" w:afterAutospacing="1"/>
              <w:rPr>
                <w:sz w:val="24"/>
                <w:szCs w:val="24"/>
              </w:rPr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66B0C419" wp14:editId="265FE43A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sz w:val="24"/>
                <w:szCs w:val="24"/>
              </w:rPr>
              <w:t>https://www.linkedin.com/in/vishnudev-m-909550159</w:t>
            </w:r>
          </w:p>
        </w:tc>
      </w:tr>
      <w:tr w:rsidR="00AA64F9" w:rsidRPr="00162614" w14:paraId="2F442B1C" w14:textId="77777777" w:rsidTr="00D31AE8">
        <w:trPr>
          <w:trHeight w:val="637"/>
        </w:trPr>
        <w:tc>
          <w:tcPr>
            <w:tcW w:w="5306" w:type="dxa"/>
            <w:vMerge/>
            <w:vAlign w:val="center"/>
          </w:tcPr>
          <w:p w14:paraId="5BE4C1FC" w14:textId="77777777" w:rsidR="00323530" w:rsidRPr="000F3FE2" w:rsidRDefault="00323530" w:rsidP="003E7E2F"/>
        </w:tc>
        <w:tc>
          <w:tcPr>
            <w:tcW w:w="351" w:type="dxa"/>
            <w:vMerge/>
          </w:tcPr>
          <w:p w14:paraId="71F2B5E3" w14:textId="77777777" w:rsidR="00323530" w:rsidRDefault="00323530" w:rsidP="003E7E2F"/>
        </w:tc>
        <w:tc>
          <w:tcPr>
            <w:tcW w:w="137" w:type="dxa"/>
            <w:vMerge/>
            <w:vAlign w:val="center"/>
          </w:tcPr>
          <w:p w14:paraId="0738C166" w14:textId="77777777" w:rsidR="00323530" w:rsidRDefault="00323530" w:rsidP="003E7E2F"/>
        </w:tc>
        <w:tc>
          <w:tcPr>
            <w:tcW w:w="4646" w:type="dxa"/>
            <w:vAlign w:val="center"/>
          </w:tcPr>
          <w:p w14:paraId="27602A51" w14:textId="4EF33148" w:rsidR="00323530" w:rsidRPr="008D4A99" w:rsidRDefault="00323530" w:rsidP="003E7E2F">
            <w:pPr>
              <w:pStyle w:val="Contact2"/>
            </w:pPr>
          </w:p>
        </w:tc>
      </w:tr>
      <w:tr w:rsidR="00AA64F9" w14:paraId="6EC70911" w14:textId="77777777" w:rsidTr="00D31AE8">
        <w:trPr>
          <w:trHeight w:val="311"/>
        </w:trPr>
        <w:tc>
          <w:tcPr>
            <w:tcW w:w="5306" w:type="dxa"/>
            <w:vAlign w:val="center"/>
          </w:tcPr>
          <w:p w14:paraId="6536A829" w14:textId="77777777" w:rsidR="00883504" w:rsidRPr="002D6AAF" w:rsidRDefault="00883504" w:rsidP="003E7E2F"/>
        </w:tc>
        <w:tc>
          <w:tcPr>
            <w:tcW w:w="351" w:type="dxa"/>
          </w:tcPr>
          <w:p w14:paraId="7CDE28AC" w14:textId="77777777" w:rsidR="00883504" w:rsidRPr="002D6AAF" w:rsidRDefault="00883504" w:rsidP="003E7E2F"/>
        </w:tc>
        <w:tc>
          <w:tcPr>
            <w:tcW w:w="137" w:type="dxa"/>
          </w:tcPr>
          <w:p w14:paraId="71CB5162" w14:textId="77777777" w:rsidR="00883504" w:rsidRPr="002D6AAF" w:rsidRDefault="00883504" w:rsidP="003E7E2F"/>
        </w:tc>
        <w:tc>
          <w:tcPr>
            <w:tcW w:w="4646" w:type="dxa"/>
            <w:vAlign w:val="center"/>
          </w:tcPr>
          <w:p w14:paraId="1FFE0308" w14:textId="77777777" w:rsidR="00883504" w:rsidRPr="002D6AAF" w:rsidRDefault="00883504" w:rsidP="003E7E2F"/>
        </w:tc>
      </w:tr>
      <w:tr w:rsidR="00883504" w:rsidRPr="00B87E22" w14:paraId="6F3CE8C1" w14:textId="77777777" w:rsidTr="00D31AE8">
        <w:trPr>
          <w:trHeight w:val="7199"/>
        </w:trPr>
        <w:tc>
          <w:tcPr>
            <w:tcW w:w="10440" w:type="dxa"/>
            <w:gridSpan w:val="4"/>
          </w:tcPr>
          <w:p w14:paraId="64B3D619" w14:textId="22EE86D5" w:rsidR="00883504" w:rsidRDefault="009718AB" w:rsidP="003E7E2F">
            <w:pPr>
              <w:pStyle w:val="Heading2"/>
              <w:outlineLvl w:val="1"/>
            </w:pPr>
            <w:sdt>
              <w:sdtPr>
                <w:id w:val="2099673673"/>
                <w:placeholder>
                  <w:docPart w:val="8AD1D3111A0C46B88852CAF152376FA0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BF09B3">
                  <w:t>Dear</w:t>
                </w:r>
              </w:sdtContent>
            </w:sdt>
            <w:r w:rsidR="00323530">
              <w:t xml:space="preserve"> </w:t>
            </w:r>
            <w:r w:rsidR="00C30ACC">
              <w:t>Sir/ Madam</w:t>
            </w:r>
            <w:r w:rsidR="00883504" w:rsidRPr="00BF09B3">
              <w:t>,</w:t>
            </w:r>
          </w:p>
          <w:p w14:paraId="6D2D3E90" w14:textId="77777777" w:rsidR="00B82A96" w:rsidRDefault="00C30ACC" w:rsidP="00D31AE8">
            <w:pPr>
              <w:jc w:val="both"/>
            </w:pPr>
            <w:r>
              <w:t xml:space="preserve">Please accept this letter expressing my interest in the HR role in your company. I am highly motivated and progress-focused person with previous working experience as an Associate consultant and Merchandiser. I believe </w:t>
            </w:r>
            <w:r w:rsidR="00B82A96">
              <w:t xml:space="preserve">that my educational background, </w:t>
            </w:r>
            <w:proofErr w:type="gramStart"/>
            <w:r w:rsidR="00B82A96">
              <w:t>skills</w:t>
            </w:r>
            <w:proofErr w:type="gramEnd"/>
            <w:r w:rsidR="00B82A96">
              <w:t xml:space="preserve"> and previous work experience would definitely make me a perfect fit for the job. </w:t>
            </w:r>
          </w:p>
          <w:p w14:paraId="7548417F" w14:textId="77777777" w:rsidR="00B82A96" w:rsidRDefault="00B82A96" w:rsidP="00D31AE8">
            <w:pPr>
              <w:jc w:val="both"/>
            </w:pPr>
          </w:p>
          <w:p w14:paraId="13AF2862" w14:textId="66A684C5" w:rsidR="00C30ACC" w:rsidRDefault="00B82A96" w:rsidP="00D31AE8">
            <w:pPr>
              <w:jc w:val="both"/>
            </w:pPr>
            <w:r>
              <w:t xml:space="preserve">As stated in my enclosed resume, I am MBA graduate in HR &amp; Marketing. I did my bachelor’s in computer application. Recently, I have completed course on Business Analyst. I do have good verbal &amp; written skills in English. In my previous job role as an Associate Consultant, I was involved in sourcing candidates from job portals and have got opportunity to be involved in recruitment cycle. As a Merchandiser, I have been involved in product branding and analysis. </w:t>
            </w:r>
          </w:p>
          <w:p w14:paraId="62295FE9" w14:textId="1D4063F8" w:rsidR="004E19C2" w:rsidRDefault="004E19C2" w:rsidP="00D31AE8">
            <w:pPr>
              <w:jc w:val="both"/>
            </w:pPr>
          </w:p>
          <w:p w14:paraId="1A85F148" w14:textId="027FFAF5" w:rsidR="00883504" w:rsidRPr="003E7E2F" w:rsidRDefault="00D31AE8" w:rsidP="00D31AE8">
            <w:pPr>
              <w:jc w:val="both"/>
            </w:pPr>
            <w:r>
              <w:t xml:space="preserve">Please take a moment to review my attached resume. I would greatly appreciate the opportunity to speak with you regarding the opportunities in </w:t>
            </w:r>
            <w:proofErr w:type="spellStart"/>
            <w:r>
              <w:t>Multibhashi</w:t>
            </w:r>
            <w:proofErr w:type="spellEnd"/>
            <w:r>
              <w:t>.</w:t>
            </w:r>
          </w:p>
          <w:p w14:paraId="1F861A5F" w14:textId="77777777" w:rsidR="007730E5" w:rsidRDefault="007730E5" w:rsidP="00D31AE8">
            <w:pPr>
              <w:jc w:val="both"/>
            </w:pPr>
          </w:p>
          <w:p w14:paraId="76AE5F5D" w14:textId="08AAB995" w:rsidR="00883504" w:rsidRDefault="00883504" w:rsidP="00D31AE8">
            <w:pPr>
              <w:jc w:val="both"/>
            </w:pPr>
          </w:p>
          <w:p w14:paraId="1A8D5D1C" w14:textId="77777777" w:rsidR="00883504" w:rsidRDefault="00883504" w:rsidP="00D31AE8">
            <w:pPr>
              <w:jc w:val="both"/>
            </w:pPr>
          </w:p>
          <w:p w14:paraId="3C39CB6C" w14:textId="77777777" w:rsidR="00883504" w:rsidRDefault="009718AB" w:rsidP="00D31AE8">
            <w:pPr>
              <w:jc w:val="both"/>
            </w:pPr>
            <w:sdt>
              <w:sdtPr>
                <w:id w:val="-1301306744"/>
                <w:placeholder>
                  <w:docPart w:val="7E36997A3BB14EB9AC80D697B3C8557E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103DB652" w14:textId="77777777" w:rsidR="00883504" w:rsidRDefault="00883504" w:rsidP="00D31AE8">
            <w:pPr>
              <w:jc w:val="both"/>
            </w:pPr>
          </w:p>
          <w:p w14:paraId="2A88113A" w14:textId="178D8CEF" w:rsidR="00883504" w:rsidRDefault="00D31AE8" w:rsidP="00D31AE8">
            <w:pPr>
              <w:jc w:val="both"/>
            </w:pPr>
            <w:proofErr w:type="spellStart"/>
            <w:r>
              <w:t>Vishnudev</w:t>
            </w:r>
            <w:proofErr w:type="spellEnd"/>
            <w:r>
              <w:t xml:space="preserve"> </w:t>
            </w:r>
            <w:r w:rsidR="00CF3220">
              <w:t>M</w:t>
            </w:r>
          </w:p>
          <w:p w14:paraId="4109A2B4" w14:textId="77777777" w:rsidR="00883504" w:rsidRDefault="00883504" w:rsidP="00D31AE8">
            <w:pPr>
              <w:jc w:val="both"/>
            </w:pPr>
          </w:p>
          <w:p w14:paraId="29B3BBEB" w14:textId="092497D6" w:rsidR="00883504" w:rsidRPr="00373FC8" w:rsidRDefault="00883504" w:rsidP="00D31AE8">
            <w:pPr>
              <w:jc w:val="both"/>
            </w:pPr>
          </w:p>
        </w:tc>
      </w:tr>
    </w:tbl>
    <w:p w14:paraId="0EBA31C5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5AF08" w14:textId="77777777" w:rsidR="00AA64F9" w:rsidRDefault="00AA64F9" w:rsidP="003E7E2F">
      <w:r>
        <w:separator/>
      </w:r>
    </w:p>
  </w:endnote>
  <w:endnote w:type="continuationSeparator" w:id="0">
    <w:p w14:paraId="05609EBD" w14:textId="77777777" w:rsidR="00AA64F9" w:rsidRDefault="00AA64F9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3E4C7" w14:textId="77777777" w:rsidR="00AA64F9" w:rsidRDefault="00AA64F9" w:rsidP="003E7E2F">
      <w:r>
        <w:separator/>
      </w:r>
    </w:p>
  </w:footnote>
  <w:footnote w:type="continuationSeparator" w:id="0">
    <w:p w14:paraId="0F185115" w14:textId="77777777" w:rsidR="00AA64F9" w:rsidRDefault="00AA64F9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2" o:spid="_x0000_i1026" type="#_x0000_t75" alt="Phone icon" style="width:14.15pt;height:9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4F9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18AB"/>
    <w:rsid w:val="00976E5A"/>
    <w:rsid w:val="00986331"/>
    <w:rsid w:val="009C7105"/>
    <w:rsid w:val="009E3575"/>
    <w:rsid w:val="00AA3DBB"/>
    <w:rsid w:val="00AA64F9"/>
    <w:rsid w:val="00AB7FE5"/>
    <w:rsid w:val="00AC1E5A"/>
    <w:rsid w:val="00B82A96"/>
    <w:rsid w:val="00B87E22"/>
    <w:rsid w:val="00B939C6"/>
    <w:rsid w:val="00BA2D2C"/>
    <w:rsid w:val="00BA3E51"/>
    <w:rsid w:val="00BB3142"/>
    <w:rsid w:val="00BC7F9B"/>
    <w:rsid w:val="00C155FC"/>
    <w:rsid w:val="00C30ACC"/>
    <w:rsid w:val="00C45D7E"/>
    <w:rsid w:val="00CB1D3C"/>
    <w:rsid w:val="00CF3220"/>
    <w:rsid w:val="00D31AE8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7DD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A6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ishnudev.manikhoth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u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803AC3C844C50BC09A60345E43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F22AC-45C3-43BC-853B-B9409456F0F7}"/>
      </w:docPartPr>
      <w:docPartBody>
        <w:p w:rsidR="00000000" w:rsidRDefault="00117F73">
          <w:pPr>
            <w:pStyle w:val="F25803AC3C844C50BC09A60345E43746"/>
          </w:pPr>
          <w:r w:rsidRPr="00162614">
            <w:t>CONTACT</w:t>
          </w:r>
        </w:p>
      </w:docPartBody>
    </w:docPart>
    <w:docPart>
      <w:docPartPr>
        <w:name w:val="8AD1D3111A0C46B88852CAF152376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A95B-0782-4AA4-98D0-B7C5D710623B}"/>
      </w:docPartPr>
      <w:docPartBody>
        <w:p w:rsidR="00000000" w:rsidRDefault="00117F73">
          <w:pPr>
            <w:pStyle w:val="8AD1D3111A0C46B88852CAF152376FA0"/>
          </w:pPr>
          <w:r w:rsidRPr="00BF09B3">
            <w:t>Dear</w:t>
          </w:r>
        </w:p>
      </w:docPartBody>
    </w:docPart>
    <w:docPart>
      <w:docPartPr>
        <w:name w:val="7E36997A3BB14EB9AC80D697B3C8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EACE2-21DA-4364-9A3E-A0AEE390661F}"/>
      </w:docPartPr>
      <w:docPartBody>
        <w:p w:rsidR="00000000" w:rsidRDefault="00117F73">
          <w:pPr>
            <w:pStyle w:val="7E36997A3BB14EB9AC80D697B3C8557E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3"/>
    <w:rsid w:val="0011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0D54BB70CD4B328CC0320077D8947B">
    <w:name w:val="950D54BB70CD4B328CC0320077D8947B"/>
  </w:style>
  <w:style w:type="paragraph" w:customStyle="1" w:styleId="5C94BD09A2594DC993647DA74FBA4511">
    <w:name w:val="5C94BD09A2594DC993647DA74FBA4511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val="en-US" w:eastAsia="ja-JP"/>
    </w:rPr>
  </w:style>
  <w:style w:type="paragraph" w:customStyle="1" w:styleId="40A07B21B8DD4A9ABB04EE666774D45C">
    <w:name w:val="40A07B21B8DD4A9ABB04EE666774D45C"/>
  </w:style>
  <w:style w:type="paragraph" w:customStyle="1" w:styleId="3E69E59E103E4721AF24FE91B2374B36">
    <w:name w:val="3E69E59E103E4721AF24FE91B2374B36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ja-JP"/>
    </w:rPr>
  </w:style>
  <w:style w:type="paragraph" w:customStyle="1" w:styleId="384615511F784913902C4240E774C309">
    <w:name w:val="384615511F784913902C4240E774C309"/>
  </w:style>
  <w:style w:type="paragraph" w:customStyle="1" w:styleId="F25803AC3C844C50BC09A60345E43746">
    <w:name w:val="F25803AC3C844C50BC09A60345E43746"/>
  </w:style>
  <w:style w:type="paragraph" w:customStyle="1" w:styleId="2C98DD3E6B0249039AD2B960BCBE8C57">
    <w:name w:val="2C98DD3E6B0249039AD2B960BCBE8C57"/>
  </w:style>
  <w:style w:type="paragraph" w:customStyle="1" w:styleId="970D473A2FDE406EB8B964AD905E7592">
    <w:name w:val="970D473A2FDE406EB8B964AD905E7592"/>
  </w:style>
  <w:style w:type="paragraph" w:customStyle="1" w:styleId="4E3F88C587DD487787C5B8888D02EB84">
    <w:name w:val="4E3F88C587DD487787C5B8888D02EB84"/>
  </w:style>
  <w:style w:type="paragraph" w:customStyle="1" w:styleId="A8D097E9DC79464F8492EB85347C8314">
    <w:name w:val="A8D097E9DC79464F8492EB85347C8314"/>
  </w:style>
  <w:style w:type="paragraph" w:customStyle="1" w:styleId="86DE3289754F47FEB65E346C3640412A">
    <w:name w:val="86DE3289754F47FEB65E346C3640412A"/>
  </w:style>
  <w:style w:type="paragraph" w:customStyle="1" w:styleId="3FF61B01373048D18289E514BFBD70FE">
    <w:name w:val="3FF61B01373048D18289E514BFBD70FE"/>
  </w:style>
  <w:style w:type="paragraph" w:customStyle="1" w:styleId="5A3919789D194437AD5F6C04ED7EB17D">
    <w:name w:val="5A3919789D194437AD5F6C04ED7EB17D"/>
  </w:style>
  <w:style w:type="paragraph" w:customStyle="1" w:styleId="871DE099474B42D39CA4B68A55B368B1">
    <w:name w:val="871DE099474B42D39CA4B68A55B368B1"/>
  </w:style>
  <w:style w:type="paragraph" w:customStyle="1" w:styleId="0F42C835E72D4D73BC86A0F526432C62">
    <w:name w:val="0F42C835E72D4D73BC86A0F526432C62"/>
  </w:style>
  <w:style w:type="paragraph" w:customStyle="1" w:styleId="8AD1D3111A0C46B88852CAF152376FA0">
    <w:name w:val="8AD1D3111A0C46B88852CAF152376FA0"/>
  </w:style>
  <w:style w:type="paragraph" w:customStyle="1" w:styleId="E0B6C48679134778AF4794A17B672EE5">
    <w:name w:val="E0B6C48679134778AF4794A17B672EE5"/>
  </w:style>
  <w:style w:type="paragraph" w:customStyle="1" w:styleId="0EEEE7FB4B6344C9B758F452F4371A0A">
    <w:name w:val="0EEEE7FB4B6344C9B758F452F4371A0A"/>
  </w:style>
  <w:style w:type="paragraph" w:customStyle="1" w:styleId="FB362B00069A481EAB4395B7FAC6B46B">
    <w:name w:val="FB362B00069A481EAB4395B7FAC6B46B"/>
  </w:style>
  <w:style w:type="paragraph" w:customStyle="1" w:styleId="4715FD05E8754DFAB46CD1C7105D7E45">
    <w:name w:val="4715FD05E8754DFAB46CD1C7105D7E45"/>
  </w:style>
  <w:style w:type="paragraph" w:customStyle="1" w:styleId="AE1056F546CF4258889C9212BB95E9B2">
    <w:name w:val="AE1056F546CF4258889C9212BB95E9B2"/>
  </w:style>
  <w:style w:type="paragraph" w:customStyle="1" w:styleId="9D87CE54C9EC46549A02DD9A68C3E5A1">
    <w:name w:val="9D87CE54C9EC46549A02DD9A68C3E5A1"/>
  </w:style>
  <w:style w:type="paragraph" w:customStyle="1" w:styleId="6F29FB5321BF42EEA5B21C4B88644B4F">
    <w:name w:val="6F29FB5321BF42EEA5B21C4B88644B4F"/>
  </w:style>
  <w:style w:type="paragraph" w:customStyle="1" w:styleId="B5538D5CFAA84DFCB476749DD52FECEF">
    <w:name w:val="B5538D5CFAA84DFCB476749DD52FECEF"/>
  </w:style>
  <w:style w:type="paragraph" w:customStyle="1" w:styleId="E79089F8B51C4B8DAD0697B19236BE5D">
    <w:name w:val="E79089F8B51C4B8DAD0697B19236BE5D"/>
  </w:style>
  <w:style w:type="paragraph" w:customStyle="1" w:styleId="7E36997A3BB14EB9AC80D697B3C8557E">
    <w:name w:val="7E36997A3BB14EB9AC80D697B3C8557E"/>
  </w:style>
  <w:style w:type="paragraph" w:customStyle="1" w:styleId="1223D9BA9B5B47319FE8B578184AF5A4">
    <w:name w:val="1223D9BA9B5B47319FE8B578184AF5A4"/>
  </w:style>
  <w:style w:type="paragraph" w:customStyle="1" w:styleId="F1D9B5CFC723479381F89C1E3E07D345">
    <w:name w:val="F1D9B5CFC723479381F89C1E3E07D345"/>
  </w:style>
  <w:style w:type="paragraph" w:customStyle="1" w:styleId="270F1F40877C4E48ABADFA06A8A8BFE6">
    <w:name w:val="270F1F40877C4E48ABADFA06A8A8BFE6"/>
    <w:rsid w:val="00117F73"/>
  </w:style>
  <w:style w:type="paragraph" w:customStyle="1" w:styleId="D43344F11FD945378D2CB9195BC6FDD9">
    <w:name w:val="D43344F11FD945378D2CB9195BC6FDD9"/>
    <w:rsid w:val="00117F73"/>
  </w:style>
  <w:style w:type="paragraph" w:customStyle="1" w:styleId="CF9F40C7E6344FAE913B49D9EAAF1FB6">
    <w:name w:val="CF9F40C7E6344FAE913B49D9EAAF1FB6"/>
    <w:rsid w:val="00117F73"/>
  </w:style>
  <w:style w:type="paragraph" w:customStyle="1" w:styleId="A7602E69087D4B96A992A1E46F99526A">
    <w:name w:val="A7602E69087D4B96A992A1E46F99526A"/>
    <w:rsid w:val="00117F73"/>
  </w:style>
  <w:style w:type="paragraph" w:customStyle="1" w:styleId="DE6599A11953499597099469EF78968A">
    <w:name w:val="DE6599A11953499597099469EF78968A"/>
    <w:rsid w:val="00117F73"/>
  </w:style>
  <w:style w:type="paragraph" w:customStyle="1" w:styleId="BD2F89153F244DB088F86C8A5C22E7A0">
    <w:name w:val="BD2F89153F244DB088F86C8A5C22E7A0"/>
    <w:rsid w:val="00117F73"/>
  </w:style>
  <w:style w:type="paragraph" w:customStyle="1" w:styleId="042DDEBC124B4E369F8229B304C15C99">
    <w:name w:val="042DDEBC124B4E369F8229B304C15C99"/>
    <w:rsid w:val="00117F73"/>
  </w:style>
  <w:style w:type="paragraph" w:customStyle="1" w:styleId="3EDAE0E49186418A9D2089E111C9DD52">
    <w:name w:val="3EDAE0E49186418A9D2089E111C9DD52"/>
    <w:rsid w:val="00117F73"/>
  </w:style>
  <w:style w:type="paragraph" w:customStyle="1" w:styleId="8ED4BD2F74774059A31F7BE0F8098CD7">
    <w:name w:val="8ED4BD2F74774059A31F7BE0F8098CD7"/>
    <w:rsid w:val="00117F73"/>
  </w:style>
  <w:style w:type="paragraph" w:customStyle="1" w:styleId="C59ADB80570548E6A19BA1C3AB6E63BE">
    <w:name w:val="C59ADB80570548E6A19BA1C3AB6E63BE"/>
    <w:rsid w:val="00117F73"/>
  </w:style>
  <w:style w:type="paragraph" w:customStyle="1" w:styleId="3CB914EA42EF4FCEBC608AF49BFFB6EE">
    <w:name w:val="3CB914EA42EF4FCEBC608AF49BFFB6EE"/>
    <w:rsid w:val="00117F73"/>
  </w:style>
  <w:style w:type="paragraph" w:customStyle="1" w:styleId="050FB3E63634463B85923B67D07A29D9">
    <w:name w:val="050FB3E63634463B85923B67D07A29D9"/>
    <w:rsid w:val="00117F73"/>
  </w:style>
  <w:style w:type="paragraph" w:customStyle="1" w:styleId="CEB38EDF6022479D8E41909BC4CC4233">
    <w:name w:val="CEB38EDF6022479D8E41909BC4CC4233"/>
    <w:rsid w:val="00117F73"/>
  </w:style>
  <w:style w:type="paragraph" w:customStyle="1" w:styleId="0E1F83049249422BB7222F730761AA74">
    <w:name w:val="0E1F83049249422BB7222F730761AA74"/>
    <w:rsid w:val="00117F73"/>
  </w:style>
  <w:style w:type="paragraph" w:customStyle="1" w:styleId="EB26C7B4580A4D97A54B55DE4C26C878">
    <w:name w:val="EB26C7B4580A4D97A54B55DE4C26C878"/>
    <w:rsid w:val="00117F73"/>
  </w:style>
  <w:style w:type="paragraph" w:customStyle="1" w:styleId="257CB2AF5DA544B7A773A04C8CE97F41">
    <w:name w:val="257CB2AF5DA544B7A773A04C8CE97F41"/>
    <w:rsid w:val="00117F73"/>
  </w:style>
  <w:style w:type="paragraph" w:customStyle="1" w:styleId="312B4A85C3284A1EB8B258A84EEF77BC">
    <w:name w:val="312B4A85C3284A1EB8B258A84EEF77BC"/>
    <w:rsid w:val="00117F73"/>
  </w:style>
  <w:style w:type="paragraph" w:customStyle="1" w:styleId="7BC885E0A0344EEC8E6B96BCA50C9348">
    <w:name w:val="7BC885E0A0344EEC8E6B96BCA50C9348"/>
    <w:rsid w:val="00117F73"/>
  </w:style>
  <w:style w:type="paragraph" w:customStyle="1" w:styleId="68E442FAD9D34752A73F5CC6204154D2">
    <w:name w:val="68E442FAD9D34752A73F5CC6204154D2"/>
    <w:rsid w:val="00117F73"/>
  </w:style>
  <w:style w:type="paragraph" w:customStyle="1" w:styleId="741F46AA91A7463591D0FF41FDF13294">
    <w:name w:val="741F46AA91A7463591D0FF41FDF13294"/>
    <w:rsid w:val="00117F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16c05727-aa75-4e4a-9b5f-8a80a116589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2023-03-01T14:49:00Z</dcterms:created>
  <dcterms:modified xsi:type="dcterms:W3CDTF">2023-03-01T14:49:00Z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